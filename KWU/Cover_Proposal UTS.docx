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51" w:rsidRPr="00B53458" w:rsidRDefault="002856B5" w:rsidP="005C4C0C">
      <w:pPr>
        <w:rPr>
          <w:b/>
          <w:bCs/>
          <w:vertAlign w:val="subscript"/>
          <w:lang w:val="id-ID"/>
        </w:rPr>
      </w:pPr>
      <w:r>
        <w:rPr>
          <w:b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0" wp14:anchorId="53A71914" wp14:editId="4C7A07C4">
                <wp:simplePos x="0" y="0"/>
                <wp:positionH relativeFrom="page">
                  <wp:posOffset>441325</wp:posOffset>
                </wp:positionH>
                <wp:positionV relativeFrom="margin">
                  <wp:posOffset>2733107</wp:posOffset>
                </wp:positionV>
                <wp:extent cx="5628640" cy="3992245"/>
                <wp:effectExtent l="0" t="0" r="10160" b="8255"/>
                <wp:wrapNone/>
                <wp:docPr id="14" name="Text Box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3992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1319300784"/>
                              <w:placeholder>
                                <w:docPart w:val="24135A3FAA66486EAB4327CA60D4D2D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96C51" w:rsidRDefault="005C4C0C">
                                <w:pPr>
                                  <w:pStyle w:val="Title"/>
                                </w:pPr>
                                <w:r>
                                  <w:rPr>
                                    <w:lang w:val="id-ID"/>
                                  </w:rPr>
                                  <w:t>Enjoy.in</w:t>
                                </w:r>
                              </w:p>
                            </w:sdtContent>
                          </w:sdt>
                          <w:p w:rsidR="005C4C0C" w:rsidRPr="005C4C0C" w:rsidRDefault="005C4C0C" w:rsidP="005C4C0C"/>
                          <w:p w:rsidR="00A96C51" w:rsidRPr="00315151" w:rsidRDefault="005C4C0C">
                            <w:pPr>
                              <w:pStyle w:val="Subtitle"/>
                              <w:ind w:left="144" w:right="720"/>
                              <w:rPr>
                                <w:color w:val="auto"/>
                                <w:sz w:val="32"/>
                              </w:rPr>
                            </w:pPr>
                            <w:r w:rsidRPr="00315151">
                              <w:rPr>
                                <w:color w:val="auto"/>
                                <w:sz w:val="32"/>
                                <w:lang w:val="id-ID"/>
                              </w:rPr>
                              <w:t>functional requirement document</w:t>
                            </w:r>
                            <w:r w:rsidR="00824C53" w:rsidRPr="00315151">
                              <w:rPr>
                                <w:color w:val="auto"/>
                                <w:sz w:val="32"/>
                              </w:rPr>
                              <w:t xml:space="preserve"> </w:t>
                            </w:r>
                          </w:p>
                          <w:p w:rsidR="005C4C0C" w:rsidRDefault="005C4C0C" w:rsidP="005C4C0C"/>
                          <w:p w:rsidR="002856B5" w:rsidRPr="005C4C0C" w:rsidRDefault="002856B5" w:rsidP="005C4C0C"/>
                          <w:p w:rsidR="005C4C0C" w:rsidRPr="00B53458" w:rsidRDefault="005C4C0C" w:rsidP="005C4C0C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</w:pPr>
                            <w:r w:rsidRPr="00B53458"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  <w:t xml:space="preserve">Kelompok 5 </w:t>
                            </w:r>
                          </w:p>
                          <w:p w:rsidR="005C4C0C" w:rsidRPr="00B53458" w:rsidRDefault="005C4C0C" w:rsidP="005C4C0C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</w:pPr>
                            <w:r w:rsidRPr="00B53458"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  <w:t>161111030 Bimo prakoso</w:t>
                            </w:r>
                          </w:p>
                          <w:p w:rsidR="005C4C0C" w:rsidRPr="00B53458" w:rsidRDefault="005C4C0C" w:rsidP="005C4C0C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</w:pPr>
                            <w:r w:rsidRPr="00B53458"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  <w:t>161111044 Hizkia luke</w:t>
                            </w:r>
                          </w:p>
                          <w:p w:rsidR="005C4C0C" w:rsidRPr="00B53458" w:rsidRDefault="005C4C0C" w:rsidP="005C4C0C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</w:pPr>
                            <w:r w:rsidRPr="00B53458"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  <w:t>161111067 Muhamad irfan zidni</w:t>
                            </w:r>
                          </w:p>
                          <w:p w:rsidR="00A96C51" w:rsidRPr="00B53458" w:rsidRDefault="005C4C0C" w:rsidP="005C4C0C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</w:pPr>
                            <w:r w:rsidRPr="00B53458">
                              <w:rPr>
                                <w:color w:val="3E3E3E" w:themeColor="background2" w:themeShade="40"/>
                                <w:sz w:val="24"/>
                                <w:lang w:val="id-ID"/>
                              </w:rPr>
                              <w:t>161111078 Bibie hadi kusuma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7191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alt="Report title" style="position:absolute;margin-left:34.75pt;margin-top:215.2pt;width:443.2pt;height:3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" o:allowoverlap="f" filled="f" stroked="f" strokeweight=".5pt">
                <v:textbox inset="0,0,0,0">
                  <w:txbxContent>
                    <w:sdt>
                      <w:sdtPr>
                        <w:alias w:val="Title"/>
                        <w:tag w:val=""/>
                        <w:id w:val="1319300784"/>
                        <w:placeholder>
                          <w:docPart w:val="24135A3FAA66486EAB4327CA60D4D2D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96C51" w:rsidRDefault="005C4C0C">
                          <w:pPr>
                            <w:pStyle w:val="Title"/>
                          </w:pPr>
                          <w:r>
                            <w:rPr>
                              <w:lang w:val="id-ID"/>
                            </w:rPr>
                            <w:t>Enjoy.in</w:t>
                          </w:r>
                        </w:p>
                      </w:sdtContent>
                    </w:sdt>
                    <w:p w:rsidR="005C4C0C" w:rsidRPr="005C4C0C" w:rsidRDefault="005C4C0C" w:rsidP="005C4C0C"/>
                    <w:p w:rsidR="00A96C51" w:rsidRPr="00315151" w:rsidRDefault="005C4C0C">
                      <w:pPr>
                        <w:pStyle w:val="Subtitle"/>
                        <w:ind w:left="144" w:right="720"/>
                        <w:rPr>
                          <w:color w:val="auto"/>
                          <w:sz w:val="32"/>
                        </w:rPr>
                      </w:pPr>
                      <w:r w:rsidRPr="00315151">
                        <w:rPr>
                          <w:color w:val="auto"/>
                          <w:sz w:val="32"/>
                          <w:lang w:val="id-ID"/>
                        </w:rPr>
                        <w:t>functional requirement document</w:t>
                      </w:r>
                      <w:r w:rsidR="00824C53" w:rsidRPr="00315151">
                        <w:rPr>
                          <w:color w:val="auto"/>
                          <w:sz w:val="32"/>
                        </w:rPr>
                        <w:t xml:space="preserve"> </w:t>
                      </w:r>
                    </w:p>
                    <w:p w:rsidR="005C4C0C" w:rsidRDefault="005C4C0C" w:rsidP="005C4C0C"/>
                    <w:p w:rsidR="002856B5" w:rsidRPr="005C4C0C" w:rsidRDefault="002856B5" w:rsidP="005C4C0C"/>
                    <w:p w:rsidR="005C4C0C" w:rsidRPr="00B53458" w:rsidRDefault="005C4C0C" w:rsidP="005C4C0C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</w:pPr>
                      <w:r w:rsidRPr="00B53458"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  <w:t xml:space="preserve">Kelompok 5 </w:t>
                      </w:r>
                    </w:p>
                    <w:p w:rsidR="005C4C0C" w:rsidRPr="00B53458" w:rsidRDefault="005C4C0C" w:rsidP="005C4C0C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</w:pPr>
                      <w:r w:rsidRPr="00B53458"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  <w:t>161111030 Bimo prakoso</w:t>
                      </w:r>
                    </w:p>
                    <w:p w:rsidR="005C4C0C" w:rsidRPr="00B53458" w:rsidRDefault="005C4C0C" w:rsidP="005C4C0C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</w:pPr>
                      <w:r w:rsidRPr="00B53458"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  <w:t>161111044 Hizkia luke</w:t>
                      </w:r>
                    </w:p>
                    <w:p w:rsidR="005C4C0C" w:rsidRPr="00B53458" w:rsidRDefault="005C4C0C" w:rsidP="005C4C0C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</w:pPr>
                      <w:r w:rsidRPr="00B53458"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  <w:t>161111067 Muhamad irfan zidni</w:t>
                      </w:r>
                    </w:p>
                    <w:p w:rsidR="00A96C51" w:rsidRPr="00B53458" w:rsidRDefault="005C4C0C" w:rsidP="005C4C0C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</w:pPr>
                      <w:r w:rsidRPr="00B53458">
                        <w:rPr>
                          <w:color w:val="3E3E3E" w:themeColor="background2" w:themeShade="40"/>
                          <w:sz w:val="24"/>
                          <w:lang w:val="id-ID"/>
                        </w:rPr>
                        <w:t>161111078 Bibie hadi kusuma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5345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B5C3B" wp14:editId="47BDF423">
                <wp:simplePos x="0" y="0"/>
                <wp:positionH relativeFrom="margin">
                  <wp:posOffset>-76726</wp:posOffset>
                </wp:positionH>
                <wp:positionV relativeFrom="paragraph">
                  <wp:posOffset>-471805</wp:posOffset>
                </wp:positionV>
                <wp:extent cx="4240924" cy="1087821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924" cy="1087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58" w:rsidRPr="00B53458" w:rsidRDefault="00B53458" w:rsidP="00B53458">
                            <w:pPr>
                              <w:spacing w:after="0" w:line="240" w:lineRule="auto"/>
                              <w:rPr>
                                <w:sz w:val="56"/>
                                <w:lang w:val="id-ID"/>
                              </w:rPr>
                            </w:pPr>
                            <w:r w:rsidRPr="00B53458">
                              <w:rPr>
                                <w:sz w:val="56"/>
                                <w:lang w:val="id-ID"/>
                              </w:rPr>
                              <w:t>STIKI</w:t>
                            </w:r>
                          </w:p>
                          <w:p w:rsidR="00B53458" w:rsidRPr="00B53458" w:rsidRDefault="00B53458" w:rsidP="00B53458">
                            <w:pPr>
                              <w:spacing w:after="0" w:line="240" w:lineRule="auto"/>
                              <w:rPr>
                                <w:sz w:val="36"/>
                                <w:vertAlign w:val="subscript"/>
                                <w:lang w:val="id-ID"/>
                              </w:rPr>
                            </w:pPr>
                            <w:r w:rsidRPr="00B53458">
                              <w:rPr>
                                <w:sz w:val="36"/>
                                <w:vertAlign w:val="subscript"/>
                                <w:lang w:val="id-ID"/>
                              </w:rPr>
                              <w:t>Sekolah Tinggi Informatika dan Komputer 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B5C3B" id="Rectangle 3" o:spid="_x0000_s1027" style="position:absolute;margin-left:-6.05pt;margin-top:-37.15pt;width:333.95pt;height:85.6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" fillcolor="white [3201]" stroked="f" strokeweight="2pt">
                <v:textbox>
                  <w:txbxContent>
                    <w:p w:rsidR="00B53458" w:rsidRPr="00B53458" w:rsidRDefault="00B53458" w:rsidP="00B53458">
                      <w:pPr>
                        <w:spacing w:after="0" w:line="240" w:lineRule="auto"/>
                        <w:rPr>
                          <w:sz w:val="56"/>
                          <w:lang w:val="id-ID"/>
                        </w:rPr>
                      </w:pPr>
                      <w:r w:rsidRPr="00B53458">
                        <w:rPr>
                          <w:sz w:val="56"/>
                          <w:lang w:val="id-ID"/>
                        </w:rPr>
                        <w:t>STIKI</w:t>
                      </w:r>
                    </w:p>
                    <w:p w:rsidR="00B53458" w:rsidRPr="00B53458" w:rsidRDefault="00B53458" w:rsidP="00B53458">
                      <w:pPr>
                        <w:spacing w:after="0" w:line="240" w:lineRule="auto"/>
                        <w:rPr>
                          <w:sz w:val="36"/>
                          <w:vertAlign w:val="subscript"/>
                          <w:lang w:val="id-ID"/>
                        </w:rPr>
                      </w:pPr>
                      <w:r w:rsidRPr="00B53458">
                        <w:rPr>
                          <w:sz w:val="36"/>
                          <w:vertAlign w:val="subscript"/>
                          <w:lang w:val="id-ID"/>
                        </w:rPr>
                        <w:t>Sekolah Tinggi Informatika dan Komputer Indonesia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45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BBF1A" wp14:editId="3DEF20DC">
                <wp:simplePos x="0" y="0"/>
                <wp:positionH relativeFrom="column">
                  <wp:posOffset>-231140</wp:posOffset>
                </wp:positionH>
                <wp:positionV relativeFrom="paragraph">
                  <wp:posOffset>-331579</wp:posOffset>
                </wp:positionV>
                <wp:extent cx="0" cy="788276"/>
                <wp:effectExtent l="0" t="0" r="1905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2763E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pt,-26.1pt" to="-18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" strokecolor="#ee3a15 [3044]"/>
            </w:pict>
          </mc:Fallback>
        </mc:AlternateContent>
      </w:r>
      <w:sdt>
        <w:sdtPr>
          <w:id w:val="-1975434350"/>
          <w:docPartObj>
            <w:docPartGallery w:val="Cover Pages"/>
            <w:docPartUnique/>
          </w:docPartObj>
        </w:sdtPr>
        <w:sdtEndPr>
          <w:rPr>
            <w:vertAlign w:val="subscript"/>
          </w:rPr>
        </w:sdtEndPr>
        <w:sdtContent>
          <w:r w:rsidR="00824C53">
            <w:rPr>
              <w:b/>
              <w:bCs/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D443805" wp14:editId="3D2602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C51" w:rsidRDefault="001B2037">
                                <w:pPr>
                                  <w:pStyle w:val="Organization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Company"/>
                                    <w:tag w:val=""/>
                                    <w:id w:val="-52371522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4C0C" w:rsidRPr="00620499">
                                      <w:rPr>
                                        <w:sz w:val="28"/>
                                        <w:lang w:val="id-ID"/>
                                      </w:rPr>
                                      <w:t>SEKOLAH TINGGI INFORMATIKA DAN KOMPUTER INDONESIA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53"/>
                                  <w:gridCol w:w="3455"/>
                                  <w:gridCol w:w="3455"/>
                                </w:tblGrid>
                                <w:tr w:rsidR="00A96C5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A96C51" w:rsidRDefault="00A96C5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96C51" w:rsidRDefault="00A96C5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96C51" w:rsidRDefault="00A96C51"/>
                                  </w:tc>
                                </w:tr>
                                <w:tr w:rsidR="00A96C5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96C51" w:rsidRDefault="00824C53">
                                      <w:pPr>
                                        <w:pStyle w:val="Footer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phone"/>
                                          <w:tag w:val=""/>
                                          <w:id w:val="85553919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15151">
                                            <w:rPr>
                                              <w:lang w:val="id-ID"/>
                                            </w:rPr>
                                            <w:t>0341-560823</w:t>
                                          </w:r>
                                        </w:sdtContent>
                                      </w:sdt>
                                    </w:p>
                                    <w:p w:rsidR="00A96C51" w:rsidRDefault="00824C53" w:rsidP="00315151">
                                      <w:pPr>
                                        <w:pStyle w:val="Footer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1463609021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15151">
                                            <w:rPr>
                                              <w:lang w:val="id-ID"/>
                                            </w:rPr>
                                            <w:t>0341-562525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Address"/>
                                      <w:tag w:val=""/>
                                      <w:id w:val="103283903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A96C51" w:rsidRDefault="00315151" w:rsidP="00315151">
                                          <w:pPr>
                                            <w:pStyle w:val="Footer"/>
                                          </w:pPr>
                                          <w:r>
                                            <w:rPr>
                                              <w:lang w:val="id-ID"/>
                                            </w:rPr>
                                            <w:t xml:space="preserve">Jl.. Tidar 100 Malang, </w:t>
                                          </w:r>
                                          <w:r>
                                            <w:rPr>
                                              <w:lang w:val="id-ID"/>
                                            </w:rPr>
                                            <w:br/>
                                            <w:t xml:space="preserve">Jawa Timur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Website"/>
                                        <w:tag w:val=""/>
                                        <w:id w:val="97294039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96C51" w:rsidRDefault="00315151">
                                          <w:pPr>
                                            <w:pStyle w:val="Footer"/>
                                          </w:pPr>
                                          <w:r>
                                            <w:rPr>
                                              <w:lang w:val="id-ID"/>
                                            </w:rPr>
                                            <w:t>www.stiki.ac.id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Email"/>
                                        <w:tag w:val=""/>
                                        <w:id w:val="-1253959576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A96C51" w:rsidRDefault="00315151" w:rsidP="00315151">
                                          <w:pPr>
                                            <w:pStyle w:val="Footer"/>
                                          </w:pPr>
                                          <w:r>
                                            <w:rPr>
                                              <w:lang w:val="id-ID"/>
                                            </w:rPr>
                                            <w:t>stiki@stiki.ac.id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A96C5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A96C51" w:rsidRDefault="00A96C5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96C51" w:rsidRDefault="00A96C5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96C51" w:rsidRDefault="00A96C5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:rsidR="00A96C51" w:rsidRDefault="00A96C51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443805" id="Text Box 15" o:spid="_x0000_s1028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" o:allowoverlap="f" filled="f" stroked="f" strokeweight=".5pt">
                    <v:textbox inset="0,0,0,0">
                      <w:txbxContent>
                        <w:p w:rsidR="00A96C51" w:rsidRDefault="001B2037">
                          <w:pPr>
                            <w:pStyle w:val="Organization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Company"/>
                              <w:tag w:val=""/>
                              <w:id w:val="-52371522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4C0C" w:rsidRPr="00620499">
                                <w:rPr>
                                  <w:sz w:val="28"/>
                                  <w:lang w:val="id-ID"/>
                                </w:rPr>
                                <w:t>SEKOLAH TINGGI INFORMATIKA DAN KOMPUTER INDONESIA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53"/>
                            <w:gridCol w:w="3455"/>
                            <w:gridCol w:w="3455"/>
                          </w:tblGrid>
                          <w:tr w:rsidR="00A96C5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A96C51" w:rsidRDefault="00A96C51"/>
                            </w:tc>
                            <w:tc>
                              <w:tcPr>
                                <w:tcW w:w="1667" w:type="pct"/>
                              </w:tcPr>
                              <w:p w:rsidR="00A96C51" w:rsidRDefault="00A96C51"/>
                            </w:tc>
                            <w:tc>
                              <w:tcPr>
                                <w:tcW w:w="1667" w:type="pct"/>
                              </w:tcPr>
                              <w:p w:rsidR="00A96C51" w:rsidRDefault="00A96C51"/>
                            </w:tc>
                          </w:tr>
                          <w:tr w:rsidR="00A96C5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A96C51" w:rsidRDefault="00824C53">
                                <w:pPr>
                                  <w:pStyle w:val="Foo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Tel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phone"/>
                                    <w:tag w:val=""/>
                                    <w:id w:val="85553919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5151">
                                      <w:rPr>
                                        <w:lang w:val="id-ID"/>
                                      </w:rPr>
                                      <w:t>0341-560823</w:t>
                                    </w:r>
                                  </w:sdtContent>
                                </w:sdt>
                              </w:p>
                              <w:p w:rsidR="00A96C51" w:rsidRDefault="00824C53" w:rsidP="00315151">
                                <w:pPr>
                                  <w:pStyle w:val="Foo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1463609021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5151">
                                      <w:rPr>
                                        <w:lang w:val="id-ID"/>
                                      </w:rPr>
                                      <w:t>0341-562525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Address"/>
                                <w:tag w:val=""/>
                                <w:id w:val="103283903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A96C51" w:rsidRDefault="00315151" w:rsidP="00315151">
                                    <w:pPr>
                                      <w:pStyle w:val="Footer"/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 xml:space="preserve">Jl.. Tidar 100 Malang, </w:t>
                                    </w:r>
                                    <w:r>
                                      <w:rPr>
                                        <w:lang w:val="id-ID"/>
                                      </w:rPr>
                                      <w:br/>
                                      <w:t xml:space="preserve">Jawa Timur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Website"/>
                                  <w:tag w:val=""/>
                                  <w:id w:val="972940398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6C51" w:rsidRDefault="00315151">
                                    <w:pPr>
                                      <w:pStyle w:val="Footer"/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www.stiki.ac.id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Email"/>
                                  <w:tag w:val=""/>
                                  <w:id w:val="-1253959576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96C51" w:rsidRDefault="00315151" w:rsidP="00315151">
                                    <w:pPr>
                                      <w:pStyle w:val="Footer"/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stiki@stiki.ac.id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A96C5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A96C51" w:rsidRDefault="00A96C5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96C51" w:rsidRDefault="00A96C5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96C51" w:rsidRDefault="00A96C51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:rsidR="00A96C51" w:rsidRDefault="00A96C51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sdtContent>
      </w:sdt>
      <w:r w:rsidR="00B53458">
        <w:rPr>
          <w:vertAlign w:val="subscript"/>
          <w:lang w:val="id-ID"/>
        </w:rPr>
        <w:t xml:space="preserve"> </w:t>
      </w:r>
      <w:r w:rsidR="00B53458">
        <w:rPr>
          <w:vertAlign w:val="subscript"/>
          <w:lang w:val="id-ID"/>
        </w:rPr>
        <w:softHyphen/>
      </w:r>
      <w:bookmarkStart w:id="0" w:name="_GoBack"/>
      <w:bookmarkEnd w:id="0"/>
    </w:p>
    <w:sectPr w:rsidR="00A96C51" w:rsidRPr="00B53458" w:rsidSect="00315151">
      <w:headerReference w:type="default" r:id="rId10"/>
      <w:headerReference w:type="first" r:id="rId11"/>
      <w:pgSz w:w="11907" w:h="16839" w:code="9"/>
      <w:pgMar w:top="1080" w:right="720" w:bottom="720" w:left="3096" w:header="1080" w:footer="720" w:gutter="0"/>
      <w:pgNumType w:fmt="low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37" w:rsidRDefault="001B2037">
      <w:pPr>
        <w:spacing w:after="0" w:line="240" w:lineRule="auto"/>
      </w:pPr>
      <w:r>
        <w:separator/>
      </w:r>
    </w:p>
    <w:p w:rsidR="001B2037" w:rsidRDefault="001B2037"/>
    <w:p w:rsidR="001B2037" w:rsidRDefault="001B2037"/>
  </w:endnote>
  <w:endnote w:type="continuationSeparator" w:id="0">
    <w:p w:rsidR="001B2037" w:rsidRDefault="001B2037">
      <w:pPr>
        <w:spacing w:after="0" w:line="240" w:lineRule="auto"/>
      </w:pPr>
      <w:r>
        <w:continuationSeparator/>
      </w:r>
    </w:p>
    <w:p w:rsidR="001B2037" w:rsidRDefault="001B2037"/>
    <w:p w:rsidR="001B2037" w:rsidRDefault="001B2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37" w:rsidRDefault="001B2037">
      <w:pPr>
        <w:spacing w:after="0" w:line="240" w:lineRule="auto"/>
      </w:pPr>
      <w:r>
        <w:separator/>
      </w:r>
    </w:p>
    <w:p w:rsidR="001B2037" w:rsidRDefault="001B2037"/>
    <w:p w:rsidR="001B2037" w:rsidRDefault="001B2037"/>
  </w:footnote>
  <w:footnote w:type="continuationSeparator" w:id="0">
    <w:p w:rsidR="001B2037" w:rsidRDefault="001B2037">
      <w:pPr>
        <w:spacing w:after="0" w:line="240" w:lineRule="auto"/>
      </w:pPr>
      <w:r>
        <w:continuationSeparator/>
      </w:r>
    </w:p>
    <w:p w:rsidR="001B2037" w:rsidRDefault="001B2037"/>
    <w:p w:rsidR="001B2037" w:rsidRDefault="001B20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96C51">
      <w:trPr>
        <w:trHeight w:hRule="exact" w:val="720"/>
        <w:jc w:val="right"/>
      </w:trPr>
      <w:tc>
        <w:tcPr>
          <w:tcW w:w="2088" w:type="dxa"/>
          <w:vAlign w:val="bottom"/>
        </w:tcPr>
        <w:p w:rsidR="00A96C51" w:rsidRDefault="00824C53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5C4C0C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96C51" w:rsidRDefault="00A96C51"/>
      </w:tc>
      <w:tc>
        <w:tcPr>
          <w:tcW w:w="8424" w:type="dxa"/>
          <w:vAlign w:val="bottom"/>
        </w:tcPr>
        <w:p w:rsidR="00A96C51" w:rsidRDefault="00824C53">
          <w:pPr>
            <w:pStyle w:val="InfoHeading"/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STYLEREF “Heading 1”  </w:instrText>
          </w:r>
          <w:r>
            <w:fldChar w:fldCharType="separate"/>
          </w:r>
          <w:r w:rsidR="005C4C0C">
            <w:rPr>
              <w:b w:val="0"/>
              <w:bCs w:val="0"/>
              <w:noProof/>
            </w:rPr>
            <w:instrText>Error! No text of specified style in document.</w:instrText>
          </w:r>
          <w:r>
            <w:rPr>
              <w:noProof/>
            </w:rPr>
            <w:fldChar w:fldCharType="end"/>
          </w:r>
          <w:r>
            <w:instrText>&lt;&gt; “Error*” “</w:instrText>
          </w:r>
          <w:fldSimple w:instr=" STYLEREF “Heading 1” ">
            <w:r w:rsidR="005C4C0C">
              <w:rPr>
                <w:noProof/>
              </w:rPr>
              <w:instrText>Independent Auditor’s Report</w:instrText>
            </w:r>
          </w:fldSimple>
          <w:r>
            <w:instrText xml:space="preserve"> </w:instrText>
          </w:r>
          <w:r>
            <w:fldChar w:fldCharType="end"/>
          </w:r>
        </w:p>
      </w:tc>
    </w:tr>
    <w:tr w:rsidR="00A96C51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96C51" w:rsidRDefault="00A96C51">
          <w:pPr>
            <w:rPr>
              <w:sz w:val="10"/>
            </w:rPr>
          </w:pPr>
        </w:p>
      </w:tc>
      <w:tc>
        <w:tcPr>
          <w:tcW w:w="288" w:type="dxa"/>
        </w:tcPr>
        <w:p w:rsidR="00A96C51" w:rsidRDefault="00A96C51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A96C51" w:rsidRDefault="00A96C51">
          <w:pPr>
            <w:rPr>
              <w:sz w:val="10"/>
            </w:rPr>
          </w:pPr>
        </w:p>
      </w:tc>
    </w:tr>
  </w:tbl>
  <w:p w:rsidR="00A96C51" w:rsidRDefault="00A96C5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458" w:rsidRDefault="00B53458" w:rsidP="00B53458">
    <w:pPr>
      <w:pStyle w:val="Header"/>
      <w:ind w:left="-2410"/>
    </w:pPr>
    <w:r w:rsidRPr="000F3D58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F0F7C2F" wp14:editId="001BF304">
          <wp:simplePos x="0" y="0"/>
          <wp:positionH relativeFrom="leftMargin">
            <wp:posOffset>457200</wp:posOffset>
          </wp:positionH>
          <wp:positionV relativeFrom="paragraph">
            <wp:posOffset>-134620</wp:posOffset>
          </wp:positionV>
          <wp:extent cx="1102995" cy="1134745"/>
          <wp:effectExtent l="0" t="0" r="1905" b="8255"/>
          <wp:wrapTight wrapText="bothSides">
            <wp:wrapPolygon edited="0">
              <wp:start x="0" y="0"/>
              <wp:lineTo x="0" y="21395"/>
              <wp:lineTo x="21264" y="21395"/>
              <wp:lineTo x="2126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90" t="32513" r="51645" b="25813"/>
                  <a:stretch/>
                </pic:blipFill>
                <pic:spPr bwMode="auto">
                  <a:xfrm>
                    <a:off x="0" y="0"/>
                    <a:ext cx="1102995" cy="1134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0C"/>
    <w:rsid w:val="001B2037"/>
    <w:rsid w:val="002856B5"/>
    <w:rsid w:val="00315151"/>
    <w:rsid w:val="005C4C0C"/>
    <w:rsid w:val="00620499"/>
    <w:rsid w:val="00824C53"/>
    <w:rsid w:val="00A96C51"/>
    <w:rsid w:val="00AF449C"/>
    <w:rsid w:val="00B5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BF16BA2-1994-4656-B1D0-149BB869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135A3FAA66486EAB4327CA60D4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4A4B-2596-4EC1-ACDC-01CA87493AF5}"/>
      </w:docPartPr>
      <w:docPartBody>
        <w:p w:rsidR="00307045" w:rsidRDefault="00860AE4">
          <w:pPr>
            <w:pStyle w:val="24135A3FAA66486EAB4327CA60D4D2D1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E4"/>
    <w:rsid w:val="00307045"/>
    <w:rsid w:val="0047538C"/>
    <w:rsid w:val="008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A2FE09AF4295A41854580DC9DA50">
    <w:name w:val="8D05A2FE09AF4295A41854580DC9DA50"/>
  </w:style>
  <w:style w:type="paragraph" w:customStyle="1" w:styleId="A5CD36D4DC324C1C89E5B7D797C6AE71">
    <w:name w:val="A5CD36D4DC324C1C89E5B7D797C6AE71"/>
  </w:style>
  <w:style w:type="paragraph" w:customStyle="1" w:styleId="7E3751D1EDB24D3492D2BE01B7E962C6">
    <w:name w:val="7E3751D1EDB24D3492D2BE01B7E962C6"/>
  </w:style>
  <w:style w:type="paragraph" w:customStyle="1" w:styleId="E90F6848C4FF4D44BF3CC5D41DA1EC82">
    <w:name w:val="E90F6848C4FF4D44BF3CC5D41DA1EC82"/>
  </w:style>
  <w:style w:type="paragraph" w:customStyle="1" w:styleId="CD5F9000BDB34412A35D6F10CD6F9178">
    <w:name w:val="CD5F9000BDB34412A35D6F10CD6F9178"/>
  </w:style>
  <w:style w:type="paragraph" w:customStyle="1" w:styleId="A51D8519BBD84F89908761F83F639F6D">
    <w:name w:val="A51D8519BBD84F89908761F83F639F6D"/>
  </w:style>
  <w:style w:type="paragraph" w:customStyle="1" w:styleId="447A9E22CE624EF4AAF25354C62E2C42">
    <w:name w:val="447A9E22CE624EF4AAF25354C62E2C4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D8D202492C4341EF8575D9679543A5E5">
    <w:name w:val="D8D202492C4341EF8575D9679543A5E5"/>
  </w:style>
  <w:style w:type="paragraph" w:customStyle="1" w:styleId="6630B97FD75B40158B228A750F0665FC">
    <w:name w:val="6630B97FD75B40158B228A750F0665FC"/>
  </w:style>
  <w:style w:type="paragraph" w:customStyle="1" w:styleId="C29A72EE7AFA4385BB3840C5B507B9D7">
    <w:name w:val="C29A72EE7AFA4385BB3840C5B507B9D7"/>
  </w:style>
  <w:style w:type="paragraph" w:customStyle="1" w:styleId="19D48D37654F408C94D50ECC9AEC51A9">
    <w:name w:val="19D48D37654F408C94D50ECC9AEC51A9"/>
  </w:style>
  <w:style w:type="paragraph" w:customStyle="1" w:styleId="02EA85870D574441AD37F7326D58F04D">
    <w:name w:val="02EA85870D574441AD37F7326D58F04D"/>
  </w:style>
  <w:style w:type="paragraph" w:customStyle="1" w:styleId="B69FF7817B3D480EB9E22A5AC3697469">
    <w:name w:val="B69FF7817B3D480EB9E22A5AC3697469"/>
  </w:style>
  <w:style w:type="paragraph" w:customStyle="1" w:styleId="65F2A2F515E1460FBB084730FC547C29">
    <w:name w:val="65F2A2F515E1460FBB084730FC547C29"/>
  </w:style>
  <w:style w:type="paragraph" w:customStyle="1" w:styleId="694162B3846540749CB74C43BC9D0DBC">
    <w:name w:val="694162B3846540749CB74C43BC9D0DBC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9FC084C3A6B34C35807E854F73400596">
    <w:name w:val="9FC084C3A6B34C35807E854F73400596"/>
  </w:style>
  <w:style w:type="paragraph" w:customStyle="1" w:styleId="D808AB4AE350422EB8C7DB066841B488">
    <w:name w:val="D808AB4AE350422EB8C7DB066841B488"/>
  </w:style>
  <w:style w:type="paragraph" w:customStyle="1" w:styleId="DF38AEE6F86443BEB12D6035E9C67D7F">
    <w:name w:val="DF38AEE6F86443BEB12D6035E9C67D7F"/>
  </w:style>
  <w:style w:type="paragraph" w:customStyle="1" w:styleId="D2D531BCFE1E4C29B4B17D3FFBFD1DCA">
    <w:name w:val="D2D531BCFE1E4C29B4B17D3FFBFD1DCA"/>
  </w:style>
  <w:style w:type="paragraph" w:customStyle="1" w:styleId="AB688B2B5F4F40FA83EA720071582C62">
    <w:name w:val="AB688B2B5F4F40FA83EA720071582C62"/>
  </w:style>
  <w:style w:type="paragraph" w:customStyle="1" w:styleId="CA9F30FFBB1A4FCFB80B92A4739EEBEE">
    <w:name w:val="CA9F30FFBB1A4FCFB80B92A4739EEBEE"/>
  </w:style>
  <w:style w:type="paragraph" w:customStyle="1" w:styleId="3B70C60AF9AF43999B4ED1A50EE30D57">
    <w:name w:val="3B70C60AF9AF43999B4ED1A50EE30D57"/>
  </w:style>
  <w:style w:type="paragraph" w:customStyle="1" w:styleId="C4C0AA1402F74E238AEE8A6D857A2405">
    <w:name w:val="C4C0AA1402F74E238AEE8A6D857A2405"/>
  </w:style>
  <w:style w:type="paragraph" w:customStyle="1" w:styleId="24135A3FAA66486EAB4327CA60D4D2D1">
    <w:name w:val="24135A3FAA66486EAB4327CA60D4D2D1"/>
  </w:style>
  <w:style w:type="paragraph" w:customStyle="1" w:styleId="EF8CF36B0D3A43A0AD6781BE166CACD0">
    <w:name w:val="EF8CF36B0D3A43A0AD6781BE166CACD0"/>
  </w:style>
  <w:style w:type="paragraph" w:customStyle="1" w:styleId="D9F705EAC4ED4E7A89AF60635DB59AA4">
    <w:name w:val="D9F705EAC4ED4E7A89AF60635DB59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Kelompok 5</Abstract>
  <CompanyAddress>Jl.. Tidar 100 Malang, 
Jawa Timur </CompanyAddress>
  <CompanyPhone>0341-560823</CompanyPhone>
  <CompanyFax>0341-562525</CompanyFax>
  <CompanyEmail>stiki@stiki.ac.id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0D1A9-592F-44B1-AE20-C5ADA7A2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Enjoy.in</vt:lpstr>
    </vt:vector>
  </TitlesOfParts>
  <Company>SEKOLAH TINGGI INFORMATIKA DAN KOMPUTER INDONESIA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Enjoy.in</dc:title>
  <dc:creator>Windows User</dc:creator>
  <cp:keywords/>
  <cp:lastModifiedBy>Windows User</cp:lastModifiedBy>
  <cp:revision>5</cp:revision>
  <dcterms:created xsi:type="dcterms:W3CDTF">2018-07-17T04:07:00Z</dcterms:created>
  <dcterms:modified xsi:type="dcterms:W3CDTF">2018-07-17T04:43:00Z</dcterms:modified>
  <cp:contentStatus>www.stiki.ac.id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